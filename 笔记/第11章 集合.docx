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集合</w:t>
      </w:r>
    </w:p>
    <w:p>
      <w:pPr>
        <w:pStyle w:val="3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11.1 集合概述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不管是哪一种数据结构，其实本质上都是容器来着，就是用来装对象的。因此，我们就要搞清楚两点：（1）如何存储（2）存储特点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11.1.1数组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逻辑结构：线性的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物理结构：顺序的存储结构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申请内存：一次申请一大段连续的空间，一旦申请到了，内存就固定了。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存储特点：所有数据存储在这个连续的空间中，数组中的每一个元素都是一个具体的数据（或对象），所有数据都紧密排布，不能有间隔。如同9-1-1和9-1-2</w:t>
      </w:r>
    </w:p>
    <w:p>
      <w:r>
        <w:drawing>
          <wp:inline distT="0" distB="0" distL="114300" distR="114300">
            <wp:extent cx="5271770" cy="970280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1</w:t>
      </w:r>
      <w:r>
        <w:fldChar w:fldCharType="end"/>
      </w:r>
    </w:p>
    <w:p>
      <w:r>
        <w:drawing>
          <wp:inline distT="0" distB="0" distL="114300" distR="114300">
            <wp:extent cx="5274310" cy="1836420"/>
            <wp:effectExtent l="0" t="0" r="25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查询：每一个元素都有一个数值下标，可以通过下标瞬间定位到某个元素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先使用total变量辅助记录实际存储元素个数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从尾部增加：数组名[total++]=新元素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从其他位置插入：先把index位置开始所有元素后移，然后数组名[index]=新元素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删除：先把index后面的元素前移，然后数组名[total--]=null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改：直接数组名[index]=新元素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优缺点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优点：按索引查询效率高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缺点：添加/删除效率低，因为都涉及到移动元素；无法直接获取有效元素的个数，需要total来辅助，如图9-1-3和9-1-4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62430"/>
            <wp:effectExtent l="0" t="0" r="698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3</w:t>
      </w:r>
      <w: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170940"/>
            <wp:effectExtent l="0" t="0" r="381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11.1.2集合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为了可以满足用户数据更多种的逻辑关系，而设计的一系列的不同于数组的可变的聚合的抽象数据类型。这些接口和类在java.util包中，因为类型很丰富，因此我们通常称为集合框架集。如图9-1-5和9-1-6</w:t>
      </w:r>
    </w:p>
    <w:p>
      <w:pPr>
        <w:jc w:val="center"/>
      </w:pPr>
      <w:r>
        <w:drawing>
          <wp:inline distT="0" distB="0" distL="114300" distR="114300">
            <wp:extent cx="4246880" cy="3478530"/>
            <wp:effectExtent l="0" t="0" r="127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5</w:t>
      </w:r>
      <w:r>
        <w:fldChar w:fldCharType="end"/>
      </w:r>
    </w:p>
    <w:p>
      <w:pPr>
        <w:jc w:val="center"/>
      </w:pPr>
      <w:r>
        <w:drawing>
          <wp:inline distT="0" distB="0" distL="114300" distR="114300">
            <wp:extent cx="3181985" cy="2727960"/>
            <wp:effectExtent l="0" t="0" r="18415" b="152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/>
          <w:lang w:val="en-US" w:eastAsia="zh-CN"/>
        </w:rPr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6</w:t>
      </w:r>
      <w: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Collection 层次结构中的根接口。Collection 表示一组对象，这些对象也称为 collection 的元素。一些 collection 允许有重复的元素，而另一些则不允许。一些 collection 是有序的，而另一些则是无序的。JDK 不提供此接口的任何直接实现：它提供更具体的子接口（如 Set 和 List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Queue</w:t>
      </w:r>
      <w:r>
        <w:rPr>
          <w:rFonts w:hint="eastAsia"/>
        </w:rPr>
        <w:t xml:space="preserve">）实现。此接口通常用来传递 collection，并在需要最大普遍性的地方操作这些 collection。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List：</w:t>
      </w:r>
      <w:r>
        <w:rPr>
          <w:rFonts w:hint="eastAsia"/>
        </w:rPr>
        <w:t>有序的 collection（也称为序列）。此接口的用户可以对列表中每个元素的插入位置进行精确地控制。用户可以根据元素的整数索引（在列表中的位置）访问元素，并搜索列表中的元素。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Queue：队列通常（但并非一定）以 FIFO（先进先出）的方式排序各个元素。不过优先级队列和 LIFO 队列（或堆栈）例外，前者根据提供的比较器或元素的自然顺序对元素进行排序，后者按 LIFO（后进先出）的方式对元素进行排序。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Set：一个不包含重复元素的 collection。更确切地讲，set 不包含满足 e1.equals(e2) 的元素对 e1 和 e2，并且最多包含一个 null 元素。正如其名称所暗示的，此接口模仿了数学上的 set 抽象。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SortedSet进一步提供关于元素的总体排序 的 Set。这些元素使用其自然顺序进行排序，或者根据通常在创建有序 set 时提供的 Comparator进行排序。该 set 的迭代器将按元素升序遍历 set。提供了一些附加的操作来利用这种排序。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Map：将键映射到值(key,value)的对象。一个映射不能包含重复的键；每个键最多只能映射到一个值。 Map 接口提供三种collection 视图，允许以键集、值集或键-值映射关系集的形式查看某个映射的内容。映射顺序 定义为迭代器在映射的 collection 视图上返回其元素的顺序。某些映射实现可明确保证其顺序，如 TreeMap 类；另一些映射实现则不保证顺序，如 HashMap 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SortedMap进一步提供关于键的总体排序 的 Map。该映射是根据其键的自然顺序进行排序的，或者根据通常在创建有序映射时提供的 Comparator 进行排序。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Collection集合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常用方法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（1）add(Object obj)：添加元素对象到当前集合中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（2）addAll(Collection other)：添加other集合中的所有元素对象到当前集合中，即this = this ∪ other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 boolean remove(Object obj) ：从当前集合中删除第一个找到的与obj对象equals返回true的元素。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（2）boolean removeAll(Collection coll)：从当前集合中删除所有与coll集合中相同的元素。即this = this - this ∩ coll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3、判断元素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（1）boolean isEmpty()：判断当前集合是否为空集合。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（2）boolean contains(Object obj)：判断当前集合中是否存在一个与obj对象equals返回true的元素。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（3）boolean containsAll(Collection c)：判断c集合中的元素是否在当前集合中都存在。即c集合是否是当前集合的“子集”。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（1）int size()：获取当前集合中实际存储的元素个数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（2）boolean retainAll(Collection coll)：当前集合仅保留与c集合中的元素相同的元素，即当前集合中仅保留两个集合的交集，即this  = this ∩ coll；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 Object[] toArray()：返回包含当前集合中所有元素的数组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com.atguigu.part01.collection;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TestCollection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//ArrayList是Collection的子接口List的实现类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bookmarkStart w:id="0" w:name="OLE_LINK1"/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coll.add(other);</w:t>
            </w:r>
          </w:p>
          <w:bookmarkEnd w:id="0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 w:ascii="Consolas" w:hAnsi="Consolas" w:eastAsia="Consolas"/>
          <w:color w:val="6A3E3E"/>
          <w:sz w:val="18"/>
          <w:szCs w:val="18"/>
        </w:rPr>
        <w:t>coll</w:t>
      </w:r>
      <w:r>
        <w:rPr>
          <w:rFonts w:hint="eastAsia" w:ascii="Consolas" w:hAnsi="Consolas" w:eastAsia="Consolas"/>
          <w:color w:val="000000"/>
          <w:sz w:val="18"/>
          <w:szCs w:val="18"/>
        </w:rPr>
        <w:t>.addAll(</w:t>
      </w:r>
      <w:r>
        <w:rPr>
          <w:rFonts w:hint="eastAsia" w:ascii="Consolas" w:hAnsi="Consolas" w:eastAsia="Consolas"/>
          <w:color w:val="6A3E3E"/>
          <w:sz w:val="18"/>
          <w:szCs w:val="18"/>
        </w:rPr>
        <w:t>other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与</w:t>
      </w:r>
      <w:r>
        <w:rPr>
          <w:rFonts w:hint="eastAsia" w:ascii="Consolas" w:hAnsi="Consolas" w:eastAsia="Consolas"/>
          <w:color w:val="3F7F5F"/>
          <w:sz w:val="18"/>
          <w:szCs w:val="18"/>
        </w:rPr>
        <w:t>coll.add(other);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2713990"/>
            <wp:effectExtent l="0" t="0" r="10160" b="1016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2、删除元素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3、保留交集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test5(){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.retainAll(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Collection集合的遍历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1、foreach循环遍历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Java 5时Collection接口继承了java.lang.Iterable接口，因此Collection系列的集合就可以直接使用foreach循环遍历。格式：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for(元素的类型  迭代变量 : 数组/集合名称){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//每一次循环迭代变量依次代表集合中的一个元素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循环4次，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每一次代表一个元素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lang w:val="en-US" w:eastAsia="zh-CN"/>
        </w:rPr>
        <w:t>foreach遍历只适用于查看/查找集合中的元素，不能在遍历集合时有任何影响集合元素个数的操作，否则报异常或者操作结果将不确定。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for(Object obj : coll){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coll.remove(obj);//错误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coll.add(5);//错误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43180</wp:posOffset>
                </wp:positionV>
                <wp:extent cx="5314315" cy="810260"/>
                <wp:effectExtent l="6350" t="6350" r="13335" b="21590"/>
                <wp:wrapTopAndBottom/>
                <wp:docPr id="21" name="流程图: 手动输入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6508750"/>
                          <a:ext cx="5314315" cy="8102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提示：集合中只能添加对象，不能添加基本数据类型的数据，如果添加基本数据类型的数据，它会自动装箱为对应包装类型的对象。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.05pt;margin-top:3.4pt;height:63.8pt;width:418.45pt;mso-wrap-distance-bottom:0pt;mso-wrap-distance-top:0pt;z-index:251659264;v-text-anchor:middle;mso-width-relative:page;mso-height-relative:page;" fillcolor="#FFFFFF [3201]" filled="t" stroked="t" coordsize="21600,21600" o:gfxdata="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NZzQbXAAAABwEAAA8A&#10;AAAAAAAAAQAgAAAAIgAAAGRycy9kb3ducmV2LnhtbFBLAQIUABQAAAAIAIdO4kDsPSXzigIAANAE&#10;AAAOAAAAAAAAAAEAIAAAACYBAABkcnMvZTJvRG9jLnhtbFBLBQYAAAAABgAGAFkBAAAi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提示：集合中只能添加对象，不能添加基本数据类型的数据，如果添加基本数据类型的数据，它会自动装箱为对应包装类型的对象。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2、Iterator迭代器遍历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因为Collection接口继承了java.lang.Iterable接口，该接口有一个iterator()方法，那么所有实现了Collection接口的集合类都有一个iterator()方法，用以返回一个实现了Iterator接口的对象，该对象可以用于迭代集合中的元素。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仅用于遍历集合，Iterator 本身并不提供承装对象的能力。如果需要创建 Iterator 对象，则必须有一个被迭代的集合。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集合对象每次调用iterator()方法都得到一个全新的迭代器对象，默认游标都在集合的第一个元素位置。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1）boolean hasNext()：如果仍有元素可以迭代，则返回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（2）Object next()：返回迭代的下一个元素。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（3）void remove()：从迭代器指向的 collection 中移除迭代器返回的最后一个元素（可选操作）。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在调用it.next()方法之前必须要调用it.hasNext()进行检测。若不调用，且下一条记录无效，直接调用it.next()会抛出NoSuchElementException异常。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如果还未调用next()或在上一次调用 next 方法之后已经调用了 remove 方法，再调用remove都会报IllegalStateException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7540" cy="4895215"/>
            <wp:effectExtent l="0" t="0" r="10160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test7(){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//例如：要删除学号为1的学生对象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.getId()==1){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List集合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类中元素有序、且可重复。这就像银行门口客服，给每一个来办理业务的客户分配序号：第一个来的是“张三”，客服给他分配的是0；第二个来的是“李四”，客服给他分配的1；以此类推，最后一个序号应该是“总人数-1”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1114425"/>
            <wp:effectExtent l="0" t="0" r="1016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在JavaSE中List名称的类型有两个，一个是java.util.List集合接口，一个是java.awt.List图形界面的组件，别导错包了。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List集合关心元素是否有序，而不关心是否重复，请大家记住这个原则。例如“张三”可以领取两个号。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List接口的方法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List除了从Collection集合继承的方法外，List 集合里添加了一些根据索引来操作集合元素的方法。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index, Object ele)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addAll(int index, Collection eles)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get(int index)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subList(int fromIndex, int toIndex)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3、获取元素索引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indexOf(Object obj)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lastIndexOf(Object obj)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4、删除和替换元素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remove(int index)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set(int index, Object ele)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11.3.2 List接口的实现类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类：动态数组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ArrayList类：动态数组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Stack类：堆栈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LinkedList：双向链表，从JDK1.6之后又实现了双端队列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1、ArrayList与Vector的区别与联系？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它们的底层物理结构都是数组，我们称为动态数组。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初始化容量，如果在构建ArrayList与Vector的集合对象时，没有显式指定初始化容量，那么Vector初始化为10，而ArrayList在JDK1.6时也是10，而之后的版本初始化为默认的空数组，如果ArrayList一开始初始化为默认的空数组，那么添加第一个元素时，扩容为默认大小为10的数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之后当容量不够时，ArrayList扩容增加原来的50%，Vector扩容增加原来的1倍或按照用户指定的capacityIncrement增长。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ArrayList线程不安全，效率高，Vector线程安全，效率低。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Vector因为版本古老，支持Enumeration 迭代器。但是该迭代器不支持快速失败。而Iterator和ListIterator迭代器支持快速失败。如果在迭代器创建后的任意时间从结构上修改了向量（通过迭代器自身的 remove 或 add 方法之外的任何其他方式），则迭代器将抛出 ConcurrentModificationException。因此，面对并发的修改，迭代器很快就完全失败，而不是冒着在将来不确定的时间任意发生不确定行为的风险。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24450" cy="923925"/>
                <wp:effectExtent l="6350" t="6350" r="12700" b="22225"/>
                <wp:docPr id="10" name="流程图: 手动输入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665470"/>
                          <a:ext cx="5124450" cy="9239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提示：在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List列表集合实现中都有一个变量modCount，每次添加、删除都会使得modCount变量增加，因此用foreach和Iterator迭代时，如果再通过集合的add和remove等方法修改集合，会抛出 ConcurrentModificationException。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72.75pt;width:403.5pt;v-text-anchor:middle;" fillcolor="#FFFFFF [3201]" filled="t" stroked="t" coordsize="21600,21600" o:gfxdata="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WEcTdAAAAAFAQAA&#10;DwAAAAAAAAABACAAAAAiAAAAZHJzL2Rvd25yZXYueG1sUEsBAhQAFAAAAAgAh07iQBwHv7qTAgAA&#10;4AQAAA4AAAAAAAAAAQAgAAAAHwEAAGRycy9lMm9Eb2MueG1sUEsFBgAAAAAGAAYAWQEAACQGAAAA&#10;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提示：在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List列表集合实现中都有一个变量modCount，每次添加、删除都会使得modCount变量增加，因此用foreach和Iterator迭代时，如果再通过集合的add和remove等方法修改集合，会抛出 ConcurrentModificationException。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2、Vector与Stack的区别与联系？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Stack类是Vector的子类。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Stack类表示后进先出（LIFO）的对象堆栈。它通过五个操作对类 Vector 进行了扩展 ，允许将向量视为堆栈。它提供了通常的 push 和 pop 操作，以及取堆栈顶点的 peek 方法、测试堆栈是否为空的 empty 方法、在堆栈中查找项并确定到堆栈顶距离的 search 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3、LinkedList类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除了实现 List 接口外，LinkedList 类还为在列表的开头及结尾 get、remove 和 insert 元素提供了统一的命名方法。这些操作允许将链接列表用作堆栈、队列或双端队列。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代码示例一：作为List的普通列表形式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com.atguigu.part02.list;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java.util.LinkedList;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TestLinkedList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JDK1.6之后LinkedList实现了Deque接口。双端队列也可用作 LIFO（后进先出）堆栈。如果要使用堆栈结构的集合，可以考虑使用LinkedList，而不是Stack。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堆栈方法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等效Deque方法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push(e)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addFirst(e)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pop()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removeFirst()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peek()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peekFirst()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代码示例二：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//入栈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//出栈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： LIFO（后进先出）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//栈空了，会报异常java.util.NoSuchElementException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用作队列时，将得到 FIFO（先进先出）行为。将元素添加到双端队列的末尾，从双端队列的开头移除元素。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Queue 方法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等效 Deque 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peekFirst()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//入队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//出队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， FIFO（先进先出）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//队空了，返回null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//null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每种方法都存在两种形式：一种形式在操作失败时抛出异常，另一种形式返回一个特殊值（null 或 false，具体取决于操作）。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830"/>
        <w:gridCol w:w="1770"/>
        <w:gridCol w:w="1770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第一个元素（头部）</w:t>
            </w:r>
          </w:p>
        </w:tc>
        <w:tc>
          <w:tcPr>
            <w:tcW w:w="367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最后一个元素（尾部）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抛出异常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特殊值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抛出异常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addFirst(e)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offerFirst(e)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addLast(e)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removeLast()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pollLast()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getLast()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peekLast()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11.3.3 List集合的遍历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1、普通for循环遍历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对于ArrayList和Vector这样的动态数组，也可以使用普通for循环进行遍历。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.size();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2、ListIterator迭代器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集合额外提供了一个 listIterator() 方法，该方法返回一个 ListIterator 对象， ListIterator 接口继承了 Iterator 接口，提供了专门操作 List 的方法：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add()：通过迭代器添加元素到对应集合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set(Object obj)：通过迭代器替换正迭代的元素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remove()：通过迭代器删除刚迭代的元素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hasPrevious()：如果以逆向遍历列表，往前是否还有元素。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previous()：返回列表中的前一个元素。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previousIndex()：返回列表中的前一个元素的索引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hasNext()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next()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nextIndex()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//从指定位置往前遍历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ListIterator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.listIterator(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.hasPrevious()){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previous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.previous();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previous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 Set集合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Set接口是Collection的子接口，set接口没有提供额外的方法。因此Set集合支持的遍历方式和Collection集合一样：foreach和Iterator。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集合不允许包含相同的元素，如果试把两个相同的元素加入同一个 Set 集合中，则添加操作失败。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Set的常用实现类有：HashSet、TreeSet、LinkedHashSet。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11.4.1 HashSet和LinkedHashSet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是 Set 接口的典型实现，大多数时候使用 Set 集合时都使用这个实现类。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和LinkedHashSet按 Hash 算法来存储集合中的元素，因此具有很好的存取和查找性能。HashSet 和LinkedHashSet集合判断两个元素相等的标准：两个对象通过 hashCode() 方法比较相等，并且两个对象的 equals() 方法返回值也相等。因此，存储到HashSet和LinkedHashSet的元素要重写hashCode和equals方法。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LinkedHashSet是HashSet的子类，它在HashSet的基础上，在结点中增加两个属性before和after维护了结点的前后添加顺序。LinkedHashSet插入性能略低于 HashSet，但在迭代访问 Set 里的全部元素时有很好的性能。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HashSet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HashSet();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</w:tc>
        <w:tc>
          <w:tcPr>
            <w:tcW w:w="426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LinkedHashSet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LinkedHashSet();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元素个数：3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李四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张三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王五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元素个数：3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张三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李四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王五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重写equals()方法的原则：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对称性：如果x.equals(y)返回是“true”，那么y.equals(x)也应该返回是“true”。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自反性：x.equals(x)必须返回是“true”。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类推性：如果x.equals(y)返回是“true”，而且y.equals(z)返回是“true”，那么z.equals(x)也应该返回是“true”。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一致性：如果x.equals(y)返回是“true”，只要x和y内容一直不变，不管你重复x.equals(y)多少次，返回都是“true”。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任何情况下，x.equals(null)，永远返回是“false”；x.equals(和x不同类型的对象)永远返回是“false”。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 hashCode() 方法的基本原则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在程序运行时，同一个对象多次调用 hashCode() 方法应该返回相同的值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当两个对象的 equals() 方法比较返回 true 时，这两个对象的 hashCode() 方法的返回值也应相等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对象中用作 equals() 方法比较的属性Field，都应该用来计算 hashCode 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11.4.2 TreeSet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 是 SortedSet 接口的实现类，TreeSet 可以确保集合元素处于排序状态。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使用元素的自然顺序(Comparable)对元素进行排序，或者根据创建 set 时提供的 Comparator 进行排序，具体取决于使用的构造方法。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1、自然排序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如果试图把一个对象添加到 TreeSet 时，则该对象的类必须实现 Comparable 接口。实现 Comparable 的类必须实现 compareTo(Object obj) 方法，两个对象即通过 compareTo(Object obj) 方法的返回值来比较大小。对于 TreeSet 集合而言，它</w:t>
      </w:r>
      <w:r>
        <w:rPr>
          <w:rFonts w:hint="eastAsia"/>
          <w:color w:val="FF0000"/>
          <w:lang w:val="en-US" w:eastAsia="zh-CN"/>
        </w:rPr>
        <w:t>判断两个对象是否相等的唯一标准</w:t>
      </w:r>
      <w:r>
        <w:rPr>
          <w:rFonts w:hint="eastAsia"/>
          <w:lang w:val="en-US" w:eastAsia="zh-CN"/>
        </w:rPr>
        <w:t>是：两个对象通过 compareTo(Object obj) 方法比较返回值为0。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代码示例一：</w:t>
      </w:r>
    </w:p>
    <w:tbl>
      <w:tblPr>
        <w:tblStyle w:val="12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4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none"/>
              </w:rPr>
              <w:t>//String它实现了java.lang.Comparable接口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"lisi"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"wangwu"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lisi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wangwu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zhangsan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代码示例二：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));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none"/>
              </w:rPr>
              <w:t>//Student实现了java.lang.Comparable接口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 </w:t>
            </w:r>
            <w:bookmarkStart w:id="1" w:name="OLE_LINK2"/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Comparable</w:t>
            </w:r>
            <w:bookmarkEnd w:id="1"/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//......这里省略了get/set方法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compareTo(Object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[id=1, name=李四]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[id=2, name=王五]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[id=3, name=张三]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3680" cy="1570355"/>
                <wp:effectExtent l="6350" t="6985" r="13970" b="22860"/>
                <wp:docPr id="1" name="流程图: 手动输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2731135"/>
                          <a:ext cx="5313680" cy="15703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提示：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虽然添加到TreeSet时，不使用equals方法。但当元素实现java.lang.Comparable接口时，重写compareTo方法时，也建议重写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equals() 方法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应保证该方法与 compareTo(Object obj) 方法有一致的结果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：如果两个对象通过 equals() 方法比较返回 true，则通过 compareTo(Object obj) 方法比较应返回 0。否则让人难以理解。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123.65pt;width:418.4pt;v-text-anchor:middle;" fillcolor="#FFFFFF [3201]" filled="t" stroked="t" coordsize="21600,21600" o:gfxdata="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KlfwnRAAAABQEA&#10;AA8AAAAAAAAAAQAgAAAAIgAAAGRycy9kb3ducmV2LnhtbFBLAQIUABQAAAAIAIdO4kAI1z0CkwIA&#10;AN8EAAAOAAAAAAAAAAEAIAAAACABAABkcnMvZTJvRG9jLnhtbFBLBQYAAAAABgAGAFkBAAAlBgAA&#10;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提示：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虽然添加到TreeSet时，不使用equals方法。但当元素实现java.lang.Comparable接口时，重写compareTo方法时，也建议重写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equals() 方法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应保证该方法与 compareTo(Object obj) 方法有一致的结果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：如果两个对象通过 equals() 方法比较返回 true，则通过 compareTo(Object obj) 方法比较应返回 0。否则让人难以理解。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2、定制排序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放到TreeSet中的元素的自然排序（Comparable）规则不符合当前排序需求时，或者元素的类型没有实现Comparable接口。那么在创建TreeSet时，可以单独指定一个Comparator的对象。使用定制排序判断两个元素相等的标准是：通过Comparator比较两个元素返回了0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Comparator(){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compare(Object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.getId()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.getId();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//......这里省略了name属性的get/set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[id=1, name=李四]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[id=2, name=王五]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[id=3, name=张三]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43525" cy="1075690"/>
                <wp:effectExtent l="6350" t="6350" r="22225" b="22860"/>
                <wp:docPr id="6" name="流程图: 手动输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3935" y="6134735"/>
                          <a:ext cx="5343525" cy="10756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当使用具有与 equals 不一致的强行排序能力的 Comparator 对有序 set（或有序映射）进行排序时，应该小心谨慎。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84.7pt;width:420.75pt;v-text-anchor:middle;" fillcolor="#FFFFFF [3201]" filled="t" stroked="t" coordsize="21600,21600" o:gfxdata="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4iMytEAAAAF&#10;AQAADwAAAAAAAAABACAAAAAiAAAAZHJzL2Rvd25yZXYueG1sUEsBAhQAFAAAAAgAh07iQIkv6gWV&#10;AgAA3wQAAA4AAAAAAAAAAQAgAAAAIAEAAGRycy9lMm9Eb2MueG1sUEsFBgAAAAAGAAYAWQEAACcG&#10;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当使用具有与 equals 不一致的强行排序能力的 Comparator 对有序 set（或有序映射）进行排序时，应该小心谨慎。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 Map集合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11.5.1 Map概述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将键映射到值的对象。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中的 key 和 value 都可以是任何引用类型的数据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中的 key 不允许重复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和 value 之间存在单向一对一关系，即通过指定的 key 总能找到唯一的、确定的 value。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 接口提供三种collection 视图，允许以键集、值集或键-值映射关系集的形式查看某个映射的内容。映射顺序 定义为迭代器在映射的 collection 视图上返回其元素的顺序。某些映射实现可明确保证其顺序，如 TreeMap 类；另一些映射实现则不保证顺序，如 HashMap 类。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11.5.2 Map的方法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put(Object key,Object value)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putAll(Map 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remove(Object key)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3、元素查询的操作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get(Object key)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containsKey(Object key)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containsValue(Object value)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isEmpty()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4、元视图操作的方法：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keySet()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 values()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entrySet()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11.5.3 Map的遍历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Collection集合的遍历：（1）foreach（2）通过Iterator对象遍历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Map的遍历，不能支持foreach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（1）分开遍历：单独遍历所有key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单独遍历所有value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（2）成对遍历：遍历的是映射关系Map.Entry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Map.Entry是Map接口的内部接口。每一种Map内部有自己的Map.Entry的实现类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在Map中存储数据，实际上是将Key----&gt;value的数据存储在Map.Entry接口的实例中，再在Map集合中插入Map.Entry的实例化对象，如图示： </w:t>
      </w:r>
    </w:p>
    <w:p>
      <w:r>
        <w:drawing>
          <wp:inline distT="0" distB="0" distL="114300" distR="114300">
            <wp:extent cx="3382645" cy="1259205"/>
            <wp:effectExtent l="0" t="0" r="8255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TestMap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HashMap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"许仙"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"白娘子"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"董永"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"七仙女"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"牛郎"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"织女"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"许仙"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"所有的key:"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"所有的value："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.values();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"所有的映射关系"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.entrySet();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11.5.4 Map的实现类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Map接口的常用实现类：HashMap、TreeMap、LinkedHashMap和Properties。其中HashMap是 Map 接口使用频率最高的实现类。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1、HashMap和Hashtable的区别与联系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HashMap和Hashtable都是哈希表。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HashMap和Hashtable判断两个 key 相等的标准是：两个 key 的hashCode 值相等，并且 equals() 方法也返回 true。因此，为了成功地在哈希表中存储和获取对象，用作键的对象必须实现 hashCode 方法和 equals 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Hashtable是线程安全的，任何非 null 对象都可以用作键或值。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HashMap是线程不安全的，并允许使用 null 值和 null 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2、LinkedHashMap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 是 HashMap 的子类。此实现与 HashMap 的不同之处在于，后者维护着一个运行于所有条目的双重链接列表。此链接列表定义了迭代顺序，该迭代顺序通常就是将键插入到映射中的顺序（插入顺序）。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3、TreeMap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基于红黑树（Red-Black tree）的 NavigableMap 实现。该映射根据其键的自然顺序进行排序，或者根据创建映射时提供的 Comparator 进行排序，具体取决于使用的构造方法。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类是 Hashtable 的子类，Properties 可保存在流中或从流中加载。属性列表中每个键及其对应值都是一个字符串。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存取数据时，建议使用setProperty(String key,String value)方法和getProperty(String key)方法。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"file.encoding"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//当前源文件字符编码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 深入源码分析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11.6.1 Set的源码分析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Set的内部实现其实是一个Map。即HashSet的内部实现是一个HashMap，TreeSet的内部实现是一个TreeMap，LinkedHashSet的内部实现是一个LinkedHashMap。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部分源代码摘要：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HashSet()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HashMap&lt;&gt;();</w:t>
            </w:r>
          </w:p>
          <w:p>
            <w:p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HashSet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initialCapacity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loadFactor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dummy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LinkedHashMap&lt;&gt;(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initialCapacity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loadFactor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TreeSet()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TreeMap&lt;E,Object&gt;());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LinkedHashSet()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(16, .75f,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但是，咱们存到Set中只有一个元素，又是怎么变成(key,value)的呢？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以HashSet为例：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PRESENT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PRESENT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Iterator&lt;E&gt;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.keySet().iterator();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原来是，把添加到Set中的元素作为内部实现map的key，然后用一个常量对象PRESENT对象，作为value。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这是因为Set的元素不可重复和Map的key不可重复有相同特点。Map有一个方法keySet()可以返回所有key。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11.6.2 Iterator的源码分析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概念：迭代器（iterator）有时又称为游标（cursor），提供一种方法访问一个容器（container）对象中各个元素，而又不需要暴露该对象的内部细节。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作用：是为容器遍历而生，用以方便的实现对容器内元素的遍历操作。类似于“公交车上的售票员”、“飞机上的空姐”，他们只为关注当前“容器”中的乘客，可以“访问”每一位乘客。</w:t>
      </w:r>
      <w:r>
        <w:rPr>
          <w:rFonts w:hint="eastAsia"/>
          <w:lang w:eastAsia="zh-CN"/>
        </w:rPr>
        <w:t>例如：公交车上的售票员走到每个座位之前，看看是否有乘客，如果有检查该乘客，如果该乘客未购票，可以请他下车，也只能请刚刚检查过的乘客下车。</w:t>
      </w:r>
      <w:r>
        <w:rPr>
          <w:rFonts w:hint="eastAsia"/>
          <w:lang w:val="en-US" w:eastAsia="zh-CN"/>
        </w:rPr>
        <w:t>每一类集合都有自己的迭代器，迭代器是为对应的集合服务的，因此迭代器都是作为对应集合的内部类定义的。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示例：只摘取关键代码ArrayList的内部迭代器Itr。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02155"/>
            <wp:effectExtent l="0" t="0" r="10160" b="1714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11.6.3 ArrayList的源码分析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以下源码分析基于JDK1.8源码：</w:t>
      </w:r>
    </w:p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//实际存储元素的数组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Object[]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ArrayList()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//初始化为一个默认的空数组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10;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//默认容量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//确保当前数组的容量是够得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ensureCapacityInternal(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+ 1);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>// Increments modCount!!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  <w:t xml:space="preserve">        //将新元素添加到[size++]的位置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[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++]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ensureCapacityInternal(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//如果是第一次添加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//扩容为默认容量大小：10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 //每一次添加都要判断是否需要扩容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ensureExplicitCapacity(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pStyle w:val="5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ensureExplicitCapacity(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如果需要扩容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grow(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grow(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先获取当前数组的容量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//新容量为当前容量 + 当前容量的一半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&gt;&gt;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MAX_ARRAY_SIZE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hugeCapacity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拷贝原数组中的元素至新数组，并返回新数组的引用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copyOf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4、结论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物理结构是数组，决定了它的存储特点是：需要开辟连续的存储空间来存储元素，当存储容量不够时，需要扩容，增加容量为原来的1.5倍。类似的，Vector的物理结构也是数组，当存储容量不够时，需要扩容为原来的2倍。那么是1.5倍好呢？还是2倍好呢？1.5倍使得数组空间使用率提高了，但是这也增加了扩容的频率。所以，建议大家在选择动态数组时，如果对要存储的元素个数有一个预估时，那么可以在创建ArrayList时，就使用ArrayList(int initialCapacity) 构造器，避免反复扩容。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11.6.4 LinkedList的源码分析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以下源码分析基于JDK1.8源码：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LinkedList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并未开辟任何类似于数组一样的存储空间，那么链表是如何存储元素的呢？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2、Node类型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存储到链表中的元素会被封装为一个Node类型的结点。并且链表只需记录第一个结点的位置和最后一个结点的位置。然后每一个结点，前后连接，就可以串起来变成一整个链表。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71675" cy="14668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//指向链表的第一个结点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//指向链表的最后一个结点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//LinkedList中有一个内部类Node类型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44015"/>
            <wp:effectExtent l="0" t="0" r="762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3、其中一个添加元素的方法：add(E e)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//默认链接到链表末尾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linkLast(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linkLast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//用l记录当前链表的最后一个结点对象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//创建一个新结点对象，并且指定当前新结点的前一个结点为l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//当前新结点就变成了链表的最后一个结点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ind w:firstLine="1080" w:firstLineChars="6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//如果当前链表是空的，那么新结点对象，同时也是链表的第一个结点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ascii="Consolas" w:hAnsi="Consolas" w:eastAsia="宋体"/>
                <w:b w:val="0"/>
                <w:bCs/>
                <w:color w:val="7F0055"/>
                <w:sz w:val="18"/>
                <w:szCs w:val="18"/>
                <w:lang w:val="en-US" w:eastAsia="zh-CN"/>
              </w:rPr>
              <w:t>//如果当前链表不是空的，那么最后一个结点的next就指向当前新结点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//元素个数增加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drawing>
          <wp:inline distT="0" distB="0" distL="114300" distR="114300">
            <wp:extent cx="4933315" cy="2914015"/>
            <wp:effectExtent l="0" t="0" r="63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4、其中一个删除方法：remove（Object obj）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remove(Object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//分o是否是null讨论，从头到尾找到要删除的元素o对应的Node结点对象，然后删除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unlink(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unlink(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E unlink(Node&lt;E&gt;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//用next记录被删除结点的后一个结点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//用prev记录被删除结点的前一个结点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//如果删除的是第一个结点，那么被删除的结点的后一个结点将成为第一个结点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//否则被删除结点的前一个结点的next应该指向被删除结点的后一个结点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//断开被删除结点与前一个结点的关系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//如果删除的是最后一个结点，那么被删除结点的前一个结点将变成最后一个结点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//否则被删除结点的后一个结点的prev应该指向被删除结点的额前一个结点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//断开被删除结点与后一个结点的关系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//彻底把被删除结点变成垃圾对象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//元素个数减少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}</w:t>
            </w:r>
          </w:p>
        </w:tc>
      </w:tr>
    </w:tbl>
    <w:p/>
    <w:p/>
    <w:p/>
    <w:p/>
    <w:p>
      <w:r>
        <w:drawing>
          <wp:inline distT="0" distB="0" distL="114300" distR="114300">
            <wp:extent cx="5270500" cy="2063750"/>
            <wp:effectExtent l="0" t="0" r="6350" b="1270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5、指定位置插入元素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//检查索引位置的合理性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checkPositionIndex(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//如果位置是在最后，那么链接到链表的最后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linkLast(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highlight w:val="none"/>
                <w:lang w:val="en-US" w:eastAsia="zh-CN"/>
              </w:rPr>
              <w:t xml:space="preserve">           </w:t>
            </w:r>
            <w:r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//否则在链表中间插入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eastAsia="zh-CN"/>
              </w:rPr>
              <w:t>表示找到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index位置的Node对象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linkBefore(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, 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));</w:t>
            </w:r>
          </w:p>
          <w:p>
            <w:pPr>
              <w:ind w:firstLine="64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linkBefore(E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  <w:t>pred记录被插入位置的前一个结点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//构建一个新结点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//把新结点插入到succ的前面</w:t>
            </w:r>
          </w:p>
          <w:p>
            <w:pPr>
              <w:spacing w:beforeLines="0" w:afterLines="0"/>
              <w:ind w:firstLine="720" w:firstLineChars="4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ind w:firstLine="720" w:firstLineChars="40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//如果被插入点是链表的开头，那么新结点变成了链表头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highlight w:val="none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//否则pred的next就变成了新结点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//元素个数增加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}</w:t>
            </w:r>
          </w:p>
        </w:tc>
      </w:tr>
    </w:tbl>
    <w:p>
      <w:r>
        <w:drawing>
          <wp:inline distT="0" distB="0" distL="114300" distR="114300">
            <wp:extent cx="5272405" cy="2600325"/>
            <wp:effectExtent l="0" t="0" r="444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对于频繁的插入或删除元素的操作，建议使用LinkedList类，效率较高。因为不涉及到移动元素，只需要修改前后结点的关系。也不需要涉及到扩容。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此类虽然提供按照索引查找与操作的方法，但是效率不高，如果需要按索引操作，那么建议使用动态数组。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11.6.5 HashMap的源码分析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存储到HashMap中的映射关系(key,value)，其中的key的hashCode值和equals方法非常重要。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1、hashCode值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hash算法是一种可以从任何数据中提取出其“指纹”的数据摘要算法，它将任意大小的数据映射到一个固定大小的序列上，这个序列被称为hash code、数据摘要或者指纹。比较出名的hash算法有MD5、SHA。hash是具有唯一性且不可逆的，唯一性是指相同的“对象”产生的hash code永远是一样的。</w:t>
      </w:r>
    </w:p>
    <w:p>
      <w:r>
        <w:drawing>
          <wp:inline distT="0" distB="0" distL="114300" distR="114300">
            <wp:extent cx="4466590" cy="1285875"/>
            <wp:effectExtent l="0" t="0" r="1016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2、Entry数组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HashMap和Hashtable是散列表，其中维护了一个长度为</w:t>
      </w:r>
      <w:r>
        <w:rPr>
          <w:rFonts w:hint="eastAsia"/>
          <w:b/>
          <w:bCs/>
          <w:color w:val="C00000"/>
          <w:lang w:val="en-US" w:eastAsia="zh-CN"/>
        </w:rPr>
        <w:t>2的幂次方</w:t>
      </w:r>
      <w:r>
        <w:rPr>
          <w:rFonts w:hint="eastAsia"/>
          <w:lang w:val="en-US" w:eastAsia="zh-CN"/>
        </w:rPr>
        <w:t>的Entry类型的数组table，数组的每一个元素被称为一个桶(bucket)，你添加的映射关系(key,value)最终都被封装为一个Map.Entry类型的对象，放到了某个table[index]桶中。使用数组的目的是查询和添加的效率高，可以根据索引直接定位到某个table[index]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（1）数组元素类型：Map.Entry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JDK1.7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(Entry&lt;K,V&gt;[])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EMPTY_TABLE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Entry&lt;K,V&gt;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Node&lt;K,V&gt;[]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Node&lt;K,V&gt;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 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}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（2）初始容量：16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DEFAULT_INITIAL_CAPACITY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1 &lt;&lt; 4;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（3）扩容为原来的2倍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7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JDK1.7</w:t>
            </w:r>
          </w:p>
        </w:tc>
        <w:tc>
          <w:tcPr>
            <w:tcW w:w="715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addEntry(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&amp;&amp;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resize(2 *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.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? hash(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: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indexFor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createEntry(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5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Node&lt;K,V&gt;[] resize()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? 0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newCap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oldCap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&lt;&lt; 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&lt;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DEFAULT_INITIAL_CAPACITY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&lt;&lt; 1;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double threshold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//......此处省略其他代码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（4）那么HashMap是如何决定某个映射关系存在哪个桶的呢？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因为hash code是一个整数，而数组的长度也是一个整数，有两种思路：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①hash code值 % table.length会得到一个[0,table.length-1]范围的值，正好是下标范围，但是用%运算，不能保证均匀存放，可能会导致某些table[index]桶中的元素太多，而另一些太少，因此不合适。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②hash code值 &amp; (table.length-1)，因为table.length是2的幂次方，因此table.length-1是一个二进制低位全是1的数，所以&amp;操作完，也会得到一个[0,table.length-1]范围的值。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64770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7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JDK1.7</w:t>
            </w:r>
          </w:p>
        </w:tc>
        <w:tc>
          <w:tcPr>
            <w:tcW w:w="754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indexFor(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assert Integer.bitCount(length) == 1 : "length must be a non-zero power of 2";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&amp; 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-1)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54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 putVal(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onlyIfAbsent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evict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Node&lt;K,V&gt;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resize()).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tab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n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- 1) &amp;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 = newNode(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//....省略大量代码</w:t>
            </w:r>
          </w:p>
          <w:p>
            <w:pPr>
              <w:numPr>
                <w:ilvl w:val="0"/>
                <w:numId w:val="0"/>
              </w:numPr>
              <w:ind w:firstLine="540" w:firstLineChars="300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3、HashMap中的散列函数hash()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JDK1.7和JDK1.8关于hash()的实现代码不一样，但是不管怎么样都是为了提高hash code值与 (table.length-1)的按位与完的结果，尽量的均匀分布。</w:t>
      </w:r>
    </w:p>
    <w:tbl>
      <w:tblPr>
        <w:tblStyle w:val="12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  <w:t>JDK1.7</w:t>
            </w:r>
          </w:p>
        </w:tc>
        <w:tc>
          <w:tcPr>
            <w:tcW w:w="7384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hashSeed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(0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instanceof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sun.misc.Hashing.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stringHash32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((String)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^=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.hashCode();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^=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20)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12);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7)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&gt;&gt;&gt; 4);</w:t>
            </w:r>
          </w:p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JDK1.8</w:t>
            </w:r>
          </w:p>
        </w:tc>
        <w:tc>
          <w:tcPr>
            <w:tcW w:w="7384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hash(Object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? 0 :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.hashCode()) ^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&gt;&gt;&gt; 16);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这里用JDK1.8的示例分析一下：</w:t>
      </w:r>
    </w:p>
    <w:p>
      <w:r>
        <w:drawing>
          <wp:inline distT="0" distB="0" distL="114300" distR="114300">
            <wp:extent cx="5269230" cy="2199005"/>
            <wp:effectExtent l="0" t="0" r="7620" b="1079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那么，</w:t>
      </w:r>
      <w:r>
        <w:rPr>
          <w:rFonts w:hint="eastAsia"/>
          <w:lang w:val="en-US" w:eastAsia="zh-CN"/>
        </w:rPr>
        <w:t>JDK1.8</w:t>
      </w:r>
      <w:r>
        <w:rPr>
          <w:rFonts w:hint="eastAsia"/>
          <w:lang w:eastAsia="zh-CN"/>
        </w:rPr>
        <w:t>为什么要保留高</w:t>
      </w:r>
      <w:r>
        <w:rPr>
          <w:rFonts w:hint="eastAsia"/>
          <w:lang w:val="en-US" w:eastAsia="zh-CN"/>
        </w:rPr>
        <w:t>16位呢？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个HashMap的table数组一般不会特别大，至少在不断扩容之前，那么table.length-1的大部分高位都是0，直接用hashCode和table.length-1进行&amp;运算的话，就会导致总是只有最低的几位是有效的，那么就算你的hashCode()实现的再好也难以避免发生碰撞，这时保留高16位的意义就体现出来了。它对hashcode的低位添加了随机性并且混合了高位的部分特征，显著减少了碰撞冲突的发生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4、解决冲突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从设计hashCode()到上面HashMap的hash()函数，都尽量减少冲突，但是仍然存在两个不同的对象返回的hashCode值相同，或者hashCode值就算不同，通过hash()函数计算后，得到的index也会存在大量的相同，因此key分布完全均匀的情况是不存在的。那么发生碰撞冲突时怎么办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JDK1.8之间使用：数组+链表的结构。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JDK1.8之后使用：数组+链表/红黑树的结构。</w:t>
      </w:r>
    </w:p>
    <w:p>
      <w:r>
        <w:drawing>
          <wp:inline distT="0" distB="0" distL="114300" distR="114300">
            <wp:extent cx="5268595" cy="2019935"/>
            <wp:effectExtent l="0" t="0" r="8255" b="1841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10840"/>
            <wp:effectExtent l="0" t="0" r="4445" b="381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5、JDK1.7的put存储过程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（1）几个常量和变量值的作用：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</w:t>
      </w: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默认负载因子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DEFAULT_LOAD_FACTOR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0.75f;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②</w:t>
      </w:r>
      <w:r>
        <w:rPr>
          <w:rFonts w:hint="eastAsia"/>
          <w:sz w:val="21"/>
          <w:szCs w:val="21"/>
          <w:vertAlign w:val="baseline"/>
          <w:lang w:val="en-US" w:eastAsia="zh-CN"/>
        </w:rPr>
        <w:t>负载因子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loadFactor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③</w:t>
      </w:r>
      <w:r>
        <w:rPr>
          <w:rFonts w:hint="eastAsia"/>
          <w:sz w:val="21"/>
          <w:szCs w:val="21"/>
          <w:vertAlign w:val="baseline"/>
          <w:lang w:val="en-US" w:eastAsia="zh-CN"/>
        </w:rPr>
        <w:t>阈值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shd w:val="clear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shd w:val="clear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  <w:shd w:val="clear"/>
              </w:rPr>
              <w:t>min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shd w:val="clear"/>
              </w:rPr>
              <w:t>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*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shd w:val="clear"/>
              </w:rPr>
              <w:t>loadFactor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  <w:shd w:val="clear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+ 1);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addEntry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((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size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threshold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 &amp;&amp;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null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bucketIndex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])) {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      resize(2 *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.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//扩容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? hash(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: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indexFor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createEntry(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（2）存储过程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先判断table是否为空数组，如果是，先初始化数组，长度为16；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判断key是null，index=0；如果key不是null，那么先计算hash(key)，在通过处理过的hash值&amp;(table.length-1)计算index，决定是在table[index]，index在[0,table.length-1]范围内；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判断table[index]桶下是否存在某个Entry的key与新的key的“相同”（hash值相同并且(满足key的地址相同或key的equals返回true)），如果是，用新的value替换原来的value；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如果不存在，判断是否满足size达到阈值(threshold)并且table[index]不是null，如果是，先扩容；扩容会导致原来table中的所有元素都会重新计算位置，并调整存储位置；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添加一个新的Entry对象至table[index]（注意，这个index也是重新计算过的）中，并且把当前table[index]下的所有元素都连接到新的Entry的next下。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size++，元素个数增加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4942840" cy="5476240"/>
            <wp:effectExtent l="0" t="0" r="10160" b="1016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6、JDK1.8的put存储过程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（1）几个常量和变量值的作用：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</w:t>
      </w: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默认负载因子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DEFAULT_LOAD_FACTOR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0.75f;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②</w:t>
      </w:r>
      <w:r>
        <w:rPr>
          <w:rFonts w:hint="eastAsia"/>
          <w:sz w:val="21"/>
          <w:szCs w:val="21"/>
          <w:vertAlign w:val="baseline"/>
          <w:lang w:val="en-US" w:eastAsia="zh-CN"/>
        </w:rPr>
        <w:t>负载因子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loadFactor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③</w:t>
      </w:r>
      <w:r>
        <w:rPr>
          <w:rFonts w:hint="eastAsia"/>
          <w:sz w:val="21"/>
          <w:szCs w:val="21"/>
          <w:vertAlign w:val="baseline"/>
          <w:lang w:val="en-US" w:eastAsia="zh-CN"/>
        </w:rPr>
        <w:t>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size达到threshold阈值时，会扩容；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>④树化阈值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= 8;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该阈值的作用是判断是否需要树化，树化的目的是为了提高查询效率；当某个链表的结点个数达到这个值时，可能会导致树化。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none"/>
        </w:rPr>
      </w:pPr>
      <w:r>
        <w:rPr>
          <w:rFonts w:hint="eastAsia"/>
          <w:sz w:val="21"/>
          <w:szCs w:val="21"/>
          <w:lang w:val="en-US" w:eastAsia="zh-CN"/>
        </w:rPr>
        <w:t>⑤树化最小容量值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64;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当某个链表的结点个数达到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8时，还要检查table的长度是否达到64，如果没有达到，先扩容解决冲突问题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>⑥反树化阈值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UNTREEIFY_THRESHOLD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= 6;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当删除了结点时，如果某棵红黑树的结点个数已经低于该值时，会把树重新变成链表，目的是减少复杂度。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（2）存储过程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先计算key的hash值，如果key是null，hash值就是0，如果为null，使用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h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.hashCode()) ^ (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h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&gt;&gt;&gt; 16)</w:t>
      </w:r>
      <w:r>
        <w:rPr>
          <w:rFonts w:hint="eastAsia"/>
          <w:lang w:val="en-US" w:eastAsia="zh-CN"/>
        </w:rPr>
        <w:t>得到hash值；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如果table是空的，先初始化table数组；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通过hash值计算存储的索引位置index = hash &amp; (table.length-1)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如果table[index]==null，那么直接创建一个Node结点存储到table[index]中即可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如果table[index]!=null，并且table[index]是一个TreeNode结点，说明table[index]下是一棵红黑树，如果该树的某个结点的key与新的key“相同”</w:t>
      </w:r>
      <w:r>
        <w:rPr>
          <w:rFonts w:hint="eastAsia"/>
          <w:sz w:val="21"/>
          <w:szCs w:val="21"/>
          <w:vertAlign w:val="baseline"/>
          <w:lang w:val="en-US" w:eastAsia="zh-CN"/>
        </w:rPr>
        <w:t>（hash值相同并且(满足key的地址相同或key的equals返回true)）</w:t>
      </w:r>
      <w:r>
        <w:rPr>
          <w:rFonts w:hint="eastAsia"/>
          <w:lang w:val="en-US" w:eastAsia="zh-CN"/>
        </w:rPr>
        <w:t>，那么用新的value替换原来的value，否则将(key,value)封装为一个TreeNode结点，连接到红黑树中。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如果table[index]不是一个TreeNode结点，说明table[index]下是一个链表，如果该链表中的某个结点的key与新的key“相同”，那么用新的value替换原来的value，否则需要判断table[index]下结点个数，如果没有达到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个，那么(key,value)将会封装为一个Node结点直接链接到链表尾部。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如果table[index]下结点个数已经达到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个，那么再判断table.length是否达到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none"/>
          <w:lang w:val="en-US" w:eastAsia="zh-CN"/>
        </w:rPr>
        <w:t>(64)</w:t>
      </w:r>
      <w:r>
        <w:rPr>
          <w:rFonts w:hint="eastAsia"/>
          <w:lang w:val="en-US" w:eastAsia="zh-CN"/>
        </w:rPr>
        <w:t>，如果没达到，那么先扩容，扩容会导致所有元素重新计算index，并调整位置；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如果table[index]下结点个数已经达到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个并table.length也已经达到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none"/>
          <w:lang w:val="en-US" w:eastAsia="zh-CN"/>
        </w:rPr>
        <w:t>(64)</w:t>
      </w:r>
      <w:r>
        <w:rPr>
          <w:rFonts w:hint="eastAsia"/>
          <w:lang w:val="en-US" w:eastAsia="zh-CN"/>
        </w:rPr>
        <w:t>，那么会将该链表转成一棵自平衡的红黑树，并将结点链接到红黑树中。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如果新增结点而不是替换，那么size++，并且还要重新判断size是否达到threshold阈值，如果达到，还要扩容。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5847715"/>
            <wp:effectExtent l="0" t="0" r="10160" b="6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7、关于映射关系的key是否可以修改？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关系存储到HashMap中会存储key的hash值，这样就不用在每次查找时重新计算每一个Entry或Node（TreeNode）的hash值了，因此如果已经put到Map中的映射关系，再修改key的属性，而这个属性又参与hashcode值的计算，那么会导致匹配不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这个规则也同样适用于LinkedHashMap、HashSet、LinkedHashSet、Hashtable等所有散列存储结构的集合。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JDK1.7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(Entry&lt;K,V&gt;[])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EMPTY_TABLE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Entry&lt;K,V&gt;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                                    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final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 本章总结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了本章内容，你掌握了在开发中最常用的容器——集合的使用方法，也了解各种数据结构的特点，并且还深入源代码分析，我们发现，不管多么复杂的数据结构，其最终的底层物理结构就只有两种：连续存储空间的数组（下标）、非连续存储空间的链表（prev,next）。就算是树（parent,left,right），也是有链表的结构延伸出来的。恭喜你，你的技能指数又提高了2000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1、请从键盘随机输入10个整数保存到List中，并按倒序、从大到小的顺序显示出来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2、把如下信息添加到Map中，并遍历显示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绍兴市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温州市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湖州市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嘉兴市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台州市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金华市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舟山市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衢州市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丽水市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海南省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海口市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三亚市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3、有一个字符串，其中包含中文字符、英文字符和数字字符，请统计和打印出各个字符的字数。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 String content = “中中国55kkfff”;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f：3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DAD2F"/>
    <w:multiLevelType w:val="singleLevel"/>
    <w:tmpl w:val="A38DAD2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7F13EE2"/>
    <w:multiLevelType w:val="singleLevel"/>
    <w:tmpl w:val="A7F13EE2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29B41BFA"/>
    <w:multiLevelType w:val="singleLevel"/>
    <w:tmpl w:val="29B41BF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E81B5AC"/>
    <w:multiLevelType w:val="singleLevel"/>
    <w:tmpl w:val="2E81B5A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423D069"/>
    <w:multiLevelType w:val="singleLevel"/>
    <w:tmpl w:val="3423D06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44F65B"/>
    <w:multiLevelType w:val="multilevel"/>
    <w:tmpl w:val="5844F6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4529AE"/>
    <w:multiLevelType w:val="multilevel"/>
    <w:tmpl w:val="584529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8452F95"/>
    <w:multiLevelType w:val="multilevel"/>
    <w:tmpl w:val="58452F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846549A"/>
    <w:multiLevelType w:val="singleLevel"/>
    <w:tmpl w:val="584654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4668A3"/>
    <w:multiLevelType w:val="singleLevel"/>
    <w:tmpl w:val="584668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AED75A6"/>
    <w:multiLevelType w:val="multilevel"/>
    <w:tmpl w:val="5AED75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908"/>
    <w:rsid w:val="00242156"/>
    <w:rsid w:val="00535208"/>
    <w:rsid w:val="01073ADB"/>
    <w:rsid w:val="01370576"/>
    <w:rsid w:val="016C751E"/>
    <w:rsid w:val="01806448"/>
    <w:rsid w:val="01A13BE4"/>
    <w:rsid w:val="01A46582"/>
    <w:rsid w:val="01E173F0"/>
    <w:rsid w:val="01E754DB"/>
    <w:rsid w:val="02092D90"/>
    <w:rsid w:val="02346743"/>
    <w:rsid w:val="023B731C"/>
    <w:rsid w:val="023B7F22"/>
    <w:rsid w:val="02427B88"/>
    <w:rsid w:val="02961E99"/>
    <w:rsid w:val="02CA00AF"/>
    <w:rsid w:val="02CA02E6"/>
    <w:rsid w:val="02F56ED7"/>
    <w:rsid w:val="032D7FC2"/>
    <w:rsid w:val="03A754DD"/>
    <w:rsid w:val="03AD1219"/>
    <w:rsid w:val="03B414AA"/>
    <w:rsid w:val="04162AA6"/>
    <w:rsid w:val="042D6179"/>
    <w:rsid w:val="042F7EFC"/>
    <w:rsid w:val="045D0E59"/>
    <w:rsid w:val="049E1897"/>
    <w:rsid w:val="04D75A66"/>
    <w:rsid w:val="04EA0A98"/>
    <w:rsid w:val="04F548EE"/>
    <w:rsid w:val="05367320"/>
    <w:rsid w:val="055B5577"/>
    <w:rsid w:val="058D079A"/>
    <w:rsid w:val="05A5317D"/>
    <w:rsid w:val="05D86B4E"/>
    <w:rsid w:val="0676024A"/>
    <w:rsid w:val="06832202"/>
    <w:rsid w:val="06CE03AA"/>
    <w:rsid w:val="0740670C"/>
    <w:rsid w:val="07AD6BA5"/>
    <w:rsid w:val="07BE1F9B"/>
    <w:rsid w:val="07D00904"/>
    <w:rsid w:val="07D9053B"/>
    <w:rsid w:val="080400FB"/>
    <w:rsid w:val="080465B1"/>
    <w:rsid w:val="082C7743"/>
    <w:rsid w:val="0865191C"/>
    <w:rsid w:val="089C2576"/>
    <w:rsid w:val="08E463ED"/>
    <w:rsid w:val="08E67248"/>
    <w:rsid w:val="08F3731D"/>
    <w:rsid w:val="095A5DF1"/>
    <w:rsid w:val="098159D5"/>
    <w:rsid w:val="09C22C35"/>
    <w:rsid w:val="09F70F8F"/>
    <w:rsid w:val="0A0028F9"/>
    <w:rsid w:val="0A1B26F4"/>
    <w:rsid w:val="0A1E256F"/>
    <w:rsid w:val="0A2F6633"/>
    <w:rsid w:val="0A6A3727"/>
    <w:rsid w:val="0A8E4BFB"/>
    <w:rsid w:val="0ABC31EA"/>
    <w:rsid w:val="0B201E2F"/>
    <w:rsid w:val="0BC60D08"/>
    <w:rsid w:val="0BE420EE"/>
    <w:rsid w:val="0BEE3DC1"/>
    <w:rsid w:val="0C03202E"/>
    <w:rsid w:val="0C2D22DF"/>
    <w:rsid w:val="0C395F43"/>
    <w:rsid w:val="0C772DF6"/>
    <w:rsid w:val="0CE20E2D"/>
    <w:rsid w:val="0D5A48F1"/>
    <w:rsid w:val="0D803E78"/>
    <w:rsid w:val="0D84197A"/>
    <w:rsid w:val="0D8E6879"/>
    <w:rsid w:val="0DB57E36"/>
    <w:rsid w:val="0DC16EA6"/>
    <w:rsid w:val="0DDD046B"/>
    <w:rsid w:val="0E3F3E75"/>
    <w:rsid w:val="0E9062B5"/>
    <w:rsid w:val="0E9C66AC"/>
    <w:rsid w:val="0EA064A6"/>
    <w:rsid w:val="0EAE1399"/>
    <w:rsid w:val="0EDD1513"/>
    <w:rsid w:val="0F1059B5"/>
    <w:rsid w:val="0F147272"/>
    <w:rsid w:val="0F4A3899"/>
    <w:rsid w:val="0F5E7348"/>
    <w:rsid w:val="0F6E494A"/>
    <w:rsid w:val="0FD86590"/>
    <w:rsid w:val="0FFF443F"/>
    <w:rsid w:val="10154D9F"/>
    <w:rsid w:val="10442844"/>
    <w:rsid w:val="104C2411"/>
    <w:rsid w:val="10564393"/>
    <w:rsid w:val="106A46FC"/>
    <w:rsid w:val="10A82D0C"/>
    <w:rsid w:val="10FA7FE9"/>
    <w:rsid w:val="117B017A"/>
    <w:rsid w:val="117C239E"/>
    <w:rsid w:val="11836FBB"/>
    <w:rsid w:val="119C6F90"/>
    <w:rsid w:val="11A44E1C"/>
    <w:rsid w:val="11BB1FD5"/>
    <w:rsid w:val="11E32CEB"/>
    <w:rsid w:val="12190104"/>
    <w:rsid w:val="1220499D"/>
    <w:rsid w:val="12207DE1"/>
    <w:rsid w:val="12465A75"/>
    <w:rsid w:val="1269071F"/>
    <w:rsid w:val="12714979"/>
    <w:rsid w:val="129C0E7C"/>
    <w:rsid w:val="12B0468F"/>
    <w:rsid w:val="12C21FB5"/>
    <w:rsid w:val="133608DE"/>
    <w:rsid w:val="13443ED3"/>
    <w:rsid w:val="134C6EC3"/>
    <w:rsid w:val="13D76482"/>
    <w:rsid w:val="13DE2A8B"/>
    <w:rsid w:val="13ED045E"/>
    <w:rsid w:val="14114ED9"/>
    <w:rsid w:val="147910D1"/>
    <w:rsid w:val="151E42E7"/>
    <w:rsid w:val="1534509A"/>
    <w:rsid w:val="155C78E1"/>
    <w:rsid w:val="159418E6"/>
    <w:rsid w:val="15DB2C39"/>
    <w:rsid w:val="166E1ADF"/>
    <w:rsid w:val="167205A9"/>
    <w:rsid w:val="16737736"/>
    <w:rsid w:val="16C51320"/>
    <w:rsid w:val="16CC379D"/>
    <w:rsid w:val="16DD599F"/>
    <w:rsid w:val="16E9682D"/>
    <w:rsid w:val="17103B65"/>
    <w:rsid w:val="17124A95"/>
    <w:rsid w:val="174325A1"/>
    <w:rsid w:val="1840100B"/>
    <w:rsid w:val="186111F3"/>
    <w:rsid w:val="18BA08D1"/>
    <w:rsid w:val="18D14929"/>
    <w:rsid w:val="18FF009E"/>
    <w:rsid w:val="192356EA"/>
    <w:rsid w:val="19275871"/>
    <w:rsid w:val="193F44E0"/>
    <w:rsid w:val="19810E5E"/>
    <w:rsid w:val="19BA2F1C"/>
    <w:rsid w:val="19E42BC1"/>
    <w:rsid w:val="19E9767A"/>
    <w:rsid w:val="19ED7A33"/>
    <w:rsid w:val="19EE56C5"/>
    <w:rsid w:val="1A111460"/>
    <w:rsid w:val="1A265283"/>
    <w:rsid w:val="1A471DC3"/>
    <w:rsid w:val="1A98733D"/>
    <w:rsid w:val="1AC36275"/>
    <w:rsid w:val="1AD1570A"/>
    <w:rsid w:val="1AF33265"/>
    <w:rsid w:val="1B400FD2"/>
    <w:rsid w:val="1B5324FF"/>
    <w:rsid w:val="1BD50E3C"/>
    <w:rsid w:val="1C08623A"/>
    <w:rsid w:val="1C3978F3"/>
    <w:rsid w:val="1C482028"/>
    <w:rsid w:val="1C4E4C2D"/>
    <w:rsid w:val="1C5B6085"/>
    <w:rsid w:val="1C5F067B"/>
    <w:rsid w:val="1CBE52D0"/>
    <w:rsid w:val="1CD275CB"/>
    <w:rsid w:val="1CEB0F74"/>
    <w:rsid w:val="1CEF2CDA"/>
    <w:rsid w:val="1D197EE8"/>
    <w:rsid w:val="1D2C6A8B"/>
    <w:rsid w:val="1D3D36BA"/>
    <w:rsid w:val="1D775C8B"/>
    <w:rsid w:val="1DC9367C"/>
    <w:rsid w:val="1DCC5C2B"/>
    <w:rsid w:val="1DD1566E"/>
    <w:rsid w:val="1DF04FF5"/>
    <w:rsid w:val="1E0420E0"/>
    <w:rsid w:val="1E27213E"/>
    <w:rsid w:val="1E7540D0"/>
    <w:rsid w:val="1EBD09E4"/>
    <w:rsid w:val="1EC046CA"/>
    <w:rsid w:val="1F05660A"/>
    <w:rsid w:val="1F117007"/>
    <w:rsid w:val="1F297D91"/>
    <w:rsid w:val="1F56691F"/>
    <w:rsid w:val="1FC853AB"/>
    <w:rsid w:val="1FD06246"/>
    <w:rsid w:val="1FE45E31"/>
    <w:rsid w:val="1FFC7B24"/>
    <w:rsid w:val="20147A5C"/>
    <w:rsid w:val="203A5AE4"/>
    <w:rsid w:val="203C1209"/>
    <w:rsid w:val="203D1178"/>
    <w:rsid w:val="20DF0A57"/>
    <w:rsid w:val="213B0932"/>
    <w:rsid w:val="21422275"/>
    <w:rsid w:val="215B54DF"/>
    <w:rsid w:val="216225A0"/>
    <w:rsid w:val="2185784A"/>
    <w:rsid w:val="21B57FAE"/>
    <w:rsid w:val="22065F3A"/>
    <w:rsid w:val="2272767A"/>
    <w:rsid w:val="228100AD"/>
    <w:rsid w:val="22A07848"/>
    <w:rsid w:val="22B54605"/>
    <w:rsid w:val="22CB7985"/>
    <w:rsid w:val="22D11115"/>
    <w:rsid w:val="235A3536"/>
    <w:rsid w:val="23966456"/>
    <w:rsid w:val="23D6566B"/>
    <w:rsid w:val="245B560F"/>
    <w:rsid w:val="24671DD5"/>
    <w:rsid w:val="249B1492"/>
    <w:rsid w:val="249F3826"/>
    <w:rsid w:val="24A90274"/>
    <w:rsid w:val="25082D57"/>
    <w:rsid w:val="250C658C"/>
    <w:rsid w:val="253C57C8"/>
    <w:rsid w:val="2551440D"/>
    <w:rsid w:val="261C6780"/>
    <w:rsid w:val="2633068F"/>
    <w:rsid w:val="263840B8"/>
    <w:rsid w:val="264E4F53"/>
    <w:rsid w:val="269A23F6"/>
    <w:rsid w:val="26C22CDB"/>
    <w:rsid w:val="26E20ADF"/>
    <w:rsid w:val="26FA0329"/>
    <w:rsid w:val="27051E96"/>
    <w:rsid w:val="27263664"/>
    <w:rsid w:val="272E72D6"/>
    <w:rsid w:val="27510F1F"/>
    <w:rsid w:val="27647D65"/>
    <w:rsid w:val="276F32A5"/>
    <w:rsid w:val="279E229B"/>
    <w:rsid w:val="27D7752C"/>
    <w:rsid w:val="282E32E1"/>
    <w:rsid w:val="2857582D"/>
    <w:rsid w:val="28740C66"/>
    <w:rsid w:val="28892011"/>
    <w:rsid w:val="28946B54"/>
    <w:rsid w:val="289E7245"/>
    <w:rsid w:val="28B826EE"/>
    <w:rsid w:val="28CF6944"/>
    <w:rsid w:val="28D36747"/>
    <w:rsid w:val="28DB1B2C"/>
    <w:rsid w:val="29147E10"/>
    <w:rsid w:val="296B246C"/>
    <w:rsid w:val="29711FBE"/>
    <w:rsid w:val="29A26C43"/>
    <w:rsid w:val="29D0051F"/>
    <w:rsid w:val="29FC4874"/>
    <w:rsid w:val="2A0A0233"/>
    <w:rsid w:val="2A0A3C40"/>
    <w:rsid w:val="2A113B23"/>
    <w:rsid w:val="2A3A0092"/>
    <w:rsid w:val="2A683222"/>
    <w:rsid w:val="2A9D6E6E"/>
    <w:rsid w:val="2AFE08DA"/>
    <w:rsid w:val="2B661240"/>
    <w:rsid w:val="2B7508F9"/>
    <w:rsid w:val="2BC7447D"/>
    <w:rsid w:val="2BD02B8D"/>
    <w:rsid w:val="2BED11DE"/>
    <w:rsid w:val="2C7112F9"/>
    <w:rsid w:val="2CE17CD2"/>
    <w:rsid w:val="2CF120B2"/>
    <w:rsid w:val="2CFF0DF3"/>
    <w:rsid w:val="2D0B6444"/>
    <w:rsid w:val="2D506973"/>
    <w:rsid w:val="2D587BF0"/>
    <w:rsid w:val="2D604EE6"/>
    <w:rsid w:val="2D665BFD"/>
    <w:rsid w:val="2D97758E"/>
    <w:rsid w:val="2DAE55B4"/>
    <w:rsid w:val="2DC23FF5"/>
    <w:rsid w:val="2E40722F"/>
    <w:rsid w:val="2E615006"/>
    <w:rsid w:val="2EA20E38"/>
    <w:rsid w:val="2EBF44F8"/>
    <w:rsid w:val="2F254D1E"/>
    <w:rsid w:val="2F513A8A"/>
    <w:rsid w:val="2F605C0E"/>
    <w:rsid w:val="302D4DA7"/>
    <w:rsid w:val="305D3D83"/>
    <w:rsid w:val="30C46A37"/>
    <w:rsid w:val="30E46C68"/>
    <w:rsid w:val="30F32712"/>
    <w:rsid w:val="312270AE"/>
    <w:rsid w:val="31D02149"/>
    <w:rsid w:val="321A0A17"/>
    <w:rsid w:val="323263F6"/>
    <w:rsid w:val="323A7C73"/>
    <w:rsid w:val="32581E9C"/>
    <w:rsid w:val="327A506A"/>
    <w:rsid w:val="327D314B"/>
    <w:rsid w:val="32845C95"/>
    <w:rsid w:val="32AE2E8F"/>
    <w:rsid w:val="32C8534C"/>
    <w:rsid w:val="33070DF2"/>
    <w:rsid w:val="334F798F"/>
    <w:rsid w:val="33585DA2"/>
    <w:rsid w:val="336401ED"/>
    <w:rsid w:val="337F3E78"/>
    <w:rsid w:val="33D46316"/>
    <w:rsid w:val="33DB7317"/>
    <w:rsid w:val="33E45738"/>
    <w:rsid w:val="342153A2"/>
    <w:rsid w:val="34335E46"/>
    <w:rsid w:val="34C028C3"/>
    <w:rsid w:val="34D2235E"/>
    <w:rsid w:val="35351538"/>
    <w:rsid w:val="357F55BB"/>
    <w:rsid w:val="35B408E7"/>
    <w:rsid w:val="35B83042"/>
    <w:rsid w:val="35D05C2E"/>
    <w:rsid w:val="35F37AAE"/>
    <w:rsid w:val="3666116E"/>
    <w:rsid w:val="366C778F"/>
    <w:rsid w:val="3670092B"/>
    <w:rsid w:val="36C619E8"/>
    <w:rsid w:val="36F03531"/>
    <w:rsid w:val="36F200F0"/>
    <w:rsid w:val="371242D3"/>
    <w:rsid w:val="372B4CB5"/>
    <w:rsid w:val="374C73B8"/>
    <w:rsid w:val="374F18C4"/>
    <w:rsid w:val="377802A3"/>
    <w:rsid w:val="37B11257"/>
    <w:rsid w:val="37B9708E"/>
    <w:rsid w:val="37C60EC7"/>
    <w:rsid w:val="380C6A75"/>
    <w:rsid w:val="38796274"/>
    <w:rsid w:val="389B64B9"/>
    <w:rsid w:val="38AD0D8E"/>
    <w:rsid w:val="38B2256C"/>
    <w:rsid w:val="38EA2B0D"/>
    <w:rsid w:val="39091D4F"/>
    <w:rsid w:val="390A3DCF"/>
    <w:rsid w:val="3929032F"/>
    <w:rsid w:val="39784CD2"/>
    <w:rsid w:val="397D624B"/>
    <w:rsid w:val="399F1AC3"/>
    <w:rsid w:val="3A62280C"/>
    <w:rsid w:val="3A7509BC"/>
    <w:rsid w:val="3A7A0480"/>
    <w:rsid w:val="3A7D0F11"/>
    <w:rsid w:val="3A930A17"/>
    <w:rsid w:val="3AF81B04"/>
    <w:rsid w:val="3B12635F"/>
    <w:rsid w:val="3B8670B5"/>
    <w:rsid w:val="3BB54BF9"/>
    <w:rsid w:val="3BEE23DA"/>
    <w:rsid w:val="3C2B4CB0"/>
    <w:rsid w:val="3C9A7A70"/>
    <w:rsid w:val="3CCD1FF2"/>
    <w:rsid w:val="3CDD3FFB"/>
    <w:rsid w:val="3D0C1FB9"/>
    <w:rsid w:val="3D0F36D4"/>
    <w:rsid w:val="3D520A16"/>
    <w:rsid w:val="3D600353"/>
    <w:rsid w:val="3D6933BB"/>
    <w:rsid w:val="3D7B7BD5"/>
    <w:rsid w:val="3DBD51B0"/>
    <w:rsid w:val="3DC010B8"/>
    <w:rsid w:val="3DEC4ED3"/>
    <w:rsid w:val="3E055D86"/>
    <w:rsid w:val="3E251DEA"/>
    <w:rsid w:val="3E5D7B79"/>
    <w:rsid w:val="3E9A5971"/>
    <w:rsid w:val="3EA800AE"/>
    <w:rsid w:val="3EF44E5D"/>
    <w:rsid w:val="3F1D6429"/>
    <w:rsid w:val="3F4471E3"/>
    <w:rsid w:val="3F4C0D23"/>
    <w:rsid w:val="3FB15F53"/>
    <w:rsid w:val="3FC77A8D"/>
    <w:rsid w:val="3FF339A4"/>
    <w:rsid w:val="406C6456"/>
    <w:rsid w:val="40861BF6"/>
    <w:rsid w:val="40A76510"/>
    <w:rsid w:val="41016647"/>
    <w:rsid w:val="410E6FD4"/>
    <w:rsid w:val="416C21B3"/>
    <w:rsid w:val="41D424D8"/>
    <w:rsid w:val="41EA5877"/>
    <w:rsid w:val="42123721"/>
    <w:rsid w:val="428E14B6"/>
    <w:rsid w:val="42982917"/>
    <w:rsid w:val="42D37EC3"/>
    <w:rsid w:val="42E41771"/>
    <w:rsid w:val="430E633E"/>
    <w:rsid w:val="435A2069"/>
    <w:rsid w:val="43862A17"/>
    <w:rsid w:val="439460D9"/>
    <w:rsid w:val="43D750D6"/>
    <w:rsid w:val="440B6420"/>
    <w:rsid w:val="44515E28"/>
    <w:rsid w:val="44942AC6"/>
    <w:rsid w:val="44A82DF3"/>
    <w:rsid w:val="44AA32C0"/>
    <w:rsid w:val="44C840AD"/>
    <w:rsid w:val="44EC64DC"/>
    <w:rsid w:val="4512065C"/>
    <w:rsid w:val="45160736"/>
    <w:rsid w:val="45332F41"/>
    <w:rsid w:val="45C404B2"/>
    <w:rsid w:val="45C67F7A"/>
    <w:rsid w:val="45C82CCC"/>
    <w:rsid w:val="45EE3350"/>
    <w:rsid w:val="461100B9"/>
    <w:rsid w:val="468D71D0"/>
    <w:rsid w:val="46B3320A"/>
    <w:rsid w:val="46D222B1"/>
    <w:rsid w:val="47091F53"/>
    <w:rsid w:val="473A33B4"/>
    <w:rsid w:val="47637221"/>
    <w:rsid w:val="47AE2250"/>
    <w:rsid w:val="47EE6DF7"/>
    <w:rsid w:val="4826135A"/>
    <w:rsid w:val="48371AD6"/>
    <w:rsid w:val="486A7D21"/>
    <w:rsid w:val="488C0C8A"/>
    <w:rsid w:val="48BC6F8E"/>
    <w:rsid w:val="48C97BD7"/>
    <w:rsid w:val="48D60EBD"/>
    <w:rsid w:val="4979624C"/>
    <w:rsid w:val="498B67B5"/>
    <w:rsid w:val="4997361A"/>
    <w:rsid w:val="49EF6A05"/>
    <w:rsid w:val="4A381EAB"/>
    <w:rsid w:val="4A4813A3"/>
    <w:rsid w:val="4A752D8A"/>
    <w:rsid w:val="4A775BA0"/>
    <w:rsid w:val="4A9843D6"/>
    <w:rsid w:val="4AD02817"/>
    <w:rsid w:val="4AE15FC5"/>
    <w:rsid w:val="4B38078C"/>
    <w:rsid w:val="4B6B1C93"/>
    <w:rsid w:val="4B734CEE"/>
    <w:rsid w:val="4BD661D6"/>
    <w:rsid w:val="4BF31D91"/>
    <w:rsid w:val="4C092BF7"/>
    <w:rsid w:val="4C1D518B"/>
    <w:rsid w:val="4C212C8B"/>
    <w:rsid w:val="4C611819"/>
    <w:rsid w:val="4C90574C"/>
    <w:rsid w:val="4C912B12"/>
    <w:rsid w:val="4CC10FB6"/>
    <w:rsid w:val="4D3C3FF3"/>
    <w:rsid w:val="4D5B1640"/>
    <w:rsid w:val="4D61121C"/>
    <w:rsid w:val="4DB920BD"/>
    <w:rsid w:val="4DFE7A42"/>
    <w:rsid w:val="4E117153"/>
    <w:rsid w:val="4E491E29"/>
    <w:rsid w:val="4E5E6BD6"/>
    <w:rsid w:val="4E7D2E27"/>
    <w:rsid w:val="4EB340FC"/>
    <w:rsid w:val="4EF36DFD"/>
    <w:rsid w:val="4F082091"/>
    <w:rsid w:val="4F255EDB"/>
    <w:rsid w:val="4F307820"/>
    <w:rsid w:val="4F345799"/>
    <w:rsid w:val="4F622D84"/>
    <w:rsid w:val="4F7F6ACA"/>
    <w:rsid w:val="4F953672"/>
    <w:rsid w:val="4FC048FD"/>
    <w:rsid w:val="4FDE3F46"/>
    <w:rsid w:val="506230C3"/>
    <w:rsid w:val="50C377D4"/>
    <w:rsid w:val="511C657D"/>
    <w:rsid w:val="513758DE"/>
    <w:rsid w:val="51475A94"/>
    <w:rsid w:val="515106BF"/>
    <w:rsid w:val="517C42C1"/>
    <w:rsid w:val="517F0B32"/>
    <w:rsid w:val="518168B4"/>
    <w:rsid w:val="51982685"/>
    <w:rsid w:val="51A515D4"/>
    <w:rsid w:val="51B9135B"/>
    <w:rsid w:val="524B2548"/>
    <w:rsid w:val="5269628D"/>
    <w:rsid w:val="527918C7"/>
    <w:rsid w:val="528A6531"/>
    <w:rsid w:val="531C0597"/>
    <w:rsid w:val="53716A38"/>
    <w:rsid w:val="537D1725"/>
    <w:rsid w:val="53C90AEF"/>
    <w:rsid w:val="54463353"/>
    <w:rsid w:val="54660ADA"/>
    <w:rsid w:val="54AB6153"/>
    <w:rsid w:val="54D55938"/>
    <w:rsid w:val="550C0FBE"/>
    <w:rsid w:val="552D2E5E"/>
    <w:rsid w:val="554248FE"/>
    <w:rsid w:val="554B4CBE"/>
    <w:rsid w:val="5552696F"/>
    <w:rsid w:val="55E03F38"/>
    <w:rsid w:val="55F22B10"/>
    <w:rsid w:val="56256BCD"/>
    <w:rsid w:val="564733C6"/>
    <w:rsid w:val="565F6C31"/>
    <w:rsid w:val="56600D45"/>
    <w:rsid w:val="569360A3"/>
    <w:rsid w:val="56C624D3"/>
    <w:rsid w:val="56E42220"/>
    <w:rsid w:val="56F7477F"/>
    <w:rsid w:val="573C4E61"/>
    <w:rsid w:val="57751D2E"/>
    <w:rsid w:val="5776654D"/>
    <w:rsid w:val="57934C4B"/>
    <w:rsid w:val="57B12417"/>
    <w:rsid w:val="57B508E3"/>
    <w:rsid w:val="57BC442D"/>
    <w:rsid w:val="5807467E"/>
    <w:rsid w:val="582F43EB"/>
    <w:rsid w:val="583E7809"/>
    <w:rsid w:val="58464DB3"/>
    <w:rsid w:val="58722337"/>
    <w:rsid w:val="589C5DB8"/>
    <w:rsid w:val="58D03A1D"/>
    <w:rsid w:val="58F62B1A"/>
    <w:rsid w:val="596134DC"/>
    <w:rsid w:val="59A611BF"/>
    <w:rsid w:val="59B55139"/>
    <w:rsid w:val="59FA18E6"/>
    <w:rsid w:val="5AB8720B"/>
    <w:rsid w:val="5AE65016"/>
    <w:rsid w:val="5B197458"/>
    <w:rsid w:val="5B954A40"/>
    <w:rsid w:val="5C0B581B"/>
    <w:rsid w:val="5C3377F2"/>
    <w:rsid w:val="5C38124C"/>
    <w:rsid w:val="5C6A6CCB"/>
    <w:rsid w:val="5C71253E"/>
    <w:rsid w:val="5C8E4584"/>
    <w:rsid w:val="5CC92828"/>
    <w:rsid w:val="5CDF2C5B"/>
    <w:rsid w:val="5CE2696F"/>
    <w:rsid w:val="5CF414BE"/>
    <w:rsid w:val="5D465ED1"/>
    <w:rsid w:val="5D4D655D"/>
    <w:rsid w:val="5D5F3BBF"/>
    <w:rsid w:val="5DCF4668"/>
    <w:rsid w:val="5DD72AA3"/>
    <w:rsid w:val="5DF32C91"/>
    <w:rsid w:val="5E931D95"/>
    <w:rsid w:val="5F661A07"/>
    <w:rsid w:val="5FB45F6C"/>
    <w:rsid w:val="5FBC01B4"/>
    <w:rsid w:val="5FEE624B"/>
    <w:rsid w:val="5FF0337D"/>
    <w:rsid w:val="5FFA324C"/>
    <w:rsid w:val="60090B09"/>
    <w:rsid w:val="60167444"/>
    <w:rsid w:val="60B21EB7"/>
    <w:rsid w:val="60B25CDC"/>
    <w:rsid w:val="60EA0651"/>
    <w:rsid w:val="60F477A5"/>
    <w:rsid w:val="61563F77"/>
    <w:rsid w:val="615A40F4"/>
    <w:rsid w:val="61707DD8"/>
    <w:rsid w:val="61FA43FB"/>
    <w:rsid w:val="62006F54"/>
    <w:rsid w:val="624D33ED"/>
    <w:rsid w:val="625C130B"/>
    <w:rsid w:val="628C33FD"/>
    <w:rsid w:val="632C23EE"/>
    <w:rsid w:val="632E6E9C"/>
    <w:rsid w:val="63626EBE"/>
    <w:rsid w:val="63AA3FB3"/>
    <w:rsid w:val="63CF0545"/>
    <w:rsid w:val="6434783D"/>
    <w:rsid w:val="64A041CD"/>
    <w:rsid w:val="64C04711"/>
    <w:rsid w:val="64CF3632"/>
    <w:rsid w:val="651B5F43"/>
    <w:rsid w:val="651E5B06"/>
    <w:rsid w:val="65231D4C"/>
    <w:rsid w:val="65350674"/>
    <w:rsid w:val="657E3D54"/>
    <w:rsid w:val="65B97306"/>
    <w:rsid w:val="661424ED"/>
    <w:rsid w:val="661A000D"/>
    <w:rsid w:val="662F1661"/>
    <w:rsid w:val="664E547E"/>
    <w:rsid w:val="666D77FA"/>
    <w:rsid w:val="66C969D0"/>
    <w:rsid w:val="671B5373"/>
    <w:rsid w:val="675218E7"/>
    <w:rsid w:val="67755A1D"/>
    <w:rsid w:val="67B15B63"/>
    <w:rsid w:val="67B719FF"/>
    <w:rsid w:val="67FD44AF"/>
    <w:rsid w:val="68382998"/>
    <w:rsid w:val="687B2A03"/>
    <w:rsid w:val="68C57FE5"/>
    <w:rsid w:val="68D54AA3"/>
    <w:rsid w:val="68E038AF"/>
    <w:rsid w:val="68F37354"/>
    <w:rsid w:val="6917249F"/>
    <w:rsid w:val="692B2DE1"/>
    <w:rsid w:val="698B30F4"/>
    <w:rsid w:val="699A7B70"/>
    <w:rsid w:val="69A2606B"/>
    <w:rsid w:val="69CE3115"/>
    <w:rsid w:val="69F62278"/>
    <w:rsid w:val="6A112904"/>
    <w:rsid w:val="6A1D0D6D"/>
    <w:rsid w:val="6A264854"/>
    <w:rsid w:val="6A2B376F"/>
    <w:rsid w:val="6A4B30FD"/>
    <w:rsid w:val="6A835034"/>
    <w:rsid w:val="6AA01F65"/>
    <w:rsid w:val="6AA4648F"/>
    <w:rsid w:val="6B112C12"/>
    <w:rsid w:val="6B7531DF"/>
    <w:rsid w:val="6B764FEC"/>
    <w:rsid w:val="6B897646"/>
    <w:rsid w:val="6B9C0BEA"/>
    <w:rsid w:val="6BA56599"/>
    <w:rsid w:val="6BB5104D"/>
    <w:rsid w:val="6BB63BBD"/>
    <w:rsid w:val="6BFD45C2"/>
    <w:rsid w:val="6C123169"/>
    <w:rsid w:val="6C61655D"/>
    <w:rsid w:val="6C742A22"/>
    <w:rsid w:val="6C7C7DE0"/>
    <w:rsid w:val="6D535020"/>
    <w:rsid w:val="6D6336F1"/>
    <w:rsid w:val="6D647CD7"/>
    <w:rsid w:val="6D7D119F"/>
    <w:rsid w:val="6DDB3659"/>
    <w:rsid w:val="6DF675E1"/>
    <w:rsid w:val="6DF70807"/>
    <w:rsid w:val="6E021659"/>
    <w:rsid w:val="6E272625"/>
    <w:rsid w:val="6E3B7692"/>
    <w:rsid w:val="6E446210"/>
    <w:rsid w:val="6E6C5D26"/>
    <w:rsid w:val="6E6D7E72"/>
    <w:rsid w:val="6ECA4F72"/>
    <w:rsid w:val="6F016E7F"/>
    <w:rsid w:val="6FB3206A"/>
    <w:rsid w:val="6FC903B9"/>
    <w:rsid w:val="70340840"/>
    <w:rsid w:val="708A2ED8"/>
    <w:rsid w:val="70E74DFB"/>
    <w:rsid w:val="70EB578F"/>
    <w:rsid w:val="70F90585"/>
    <w:rsid w:val="71312076"/>
    <w:rsid w:val="713175FE"/>
    <w:rsid w:val="713F46ED"/>
    <w:rsid w:val="71B6710C"/>
    <w:rsid w:val="71DF6E61"/>
    <w:rsid w:val="72102ABA"/>
    <w:rsid w:val="7238665A"/>
    <w:rsid w:val="725064FB"/>
    <w:rsid w:val="72545D27"/>
    <w:rsid w:val="7286582D"/>
    <w:rsid w:val="72E90ED9"/>
    <w:rsid w:val="73930FEF"/>
    <w:rsid w:val="73B74159"/>
    <w:rsid w:val="741B3D56"/>
    <w:rsid w:val="742A1AA7"/>
    <w:rsid w:val="743E4AB7"/>
    <w:rsid w:val="745451D9"/>
    <w:rsid w:val="747E2940"/>
    <w:rsid w:val="748C662D"/>
    <w:rsid w:val="74A02694"/>
    <w:rsid w:val="74AB13E0"/>
    <w:rsid w:val="75034BD0"/>
    <w:rsid w:val="751674A3"/>
    <w:rsid w:val="75AF7382"/>
    <w:rsid w:val="75DA23B0"/>
    <w:rsid w:val="762646B3"/>
    <w:rsid w:val="76543D95"/>
    <w:rsid w:val="766F4BA4"/>
    <w:rsid w:val="769C5227"/>
    <w:rsid w:val="76A21DA7"/>
    <w:rsid w:val="76C45B11"/>
    <w:rsid w:val="76DA535B"/>
    <w:rsid w:val="76DB3608"/>
    <w:rsid w:val="76E32896"/>
    <w:rsid w:val="76E90C1E"/>
    <w:rsid w:val="76EC5EDA"/>
    <w:rsid w:val="76EF7289"/>
    <w:rsid w:val="76F3155B"/>
    <w:rsid w:val="76FA2C73"/>
    <w:rsid w:val="771904DC"/>
    <w:rsid w:val="77204F40"/>
    <w:rsid w:val="77793D19"/>
    <w:rsid w:val="77C14720"/>
    <w:rsid w:val="77EA4D03"/>
    <w:rsid w:val="7829414C"/>
    <w:rsid w:val="78466A03"/>
    <w:rsid w:val="789306C5"/>
    <w:rsid w:val="78A948A7"/>
    <w:rsid w:val="78B52F8A"/>
    <w:rsid w:val="78E76840"/>
    <w:rsid w:val="791D52EE"/>
    <w:rsid w:val="79261632"/>
    <w:rsid w:val="792A619F"/>
    <w:rsid w:val="795A13C0"/>
    <w:rsid w:val="796664AD"/>
    <w:rsid w:val="79725470"/>
    <w:rsid w:val="79EA65B7"/>
    <w:rsid w:val="7A13459F"/>
    <w:rsid w:val="7A2446AA"/>
    <w:rsid w:val="7AA4573A"/>
    <w:rsid w:val="7B0359E1"/>
    <w:rsid w:val="7B1E4BEE"/>
    <w:rsid w:val="7B4E2C32"/>
    <w:rsid w:val="7B5014A4"/>
    <w:rsid w:val="7B9C79E1"/>
    <w:rsid w:val="7BC52A03"/>
    <w:rsid w:val="7BD04416"/>
    <w:rsid w:val="7C443038"/>
    <w:rsid w:val="7C631E8C"/>
    <w:rsid w:val="7C6D3B18"/>
    <w:rsid w:val="7CA15A14"/>
    <w:rsid w:val="7CAB7E86"/>
    <w:rsid w:val="7CDF1499"/>
    <w:rsid w:val="7CF338D0"/>
    <w:rsid w:val="7D596412"/>
    <w:rsid w:val="7D6870A5"/>
    <w:rsid w:val="7D75195F"/>
    <w:rsid w:val="7D9B29A2"/>
    <w:rsid w:val="7DFD70D0"/>
    <w:rsid w:val="7E7870C0"/>
    <w:rsid w:val="7EA6007E"/>
    <w:rsid w:val="7EC97BE6"/>
    <w:rsid w:val="7EDA672A"/>
    <w:rsid w:val="7F1F5B11"/>
    <w:rsid w:val="7F486DE9"/>
    <w:rsid w:val="7F4942CB"/>
    <w:rsid w:val="7F873E8F"/>
    <w:rsid w:val="7FA81000"/>
    <w:rsid w:val="7FB1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标题5"/>
    <w:basedOn w:val="1"/>
    <w:next w:val="1"/>
    <w:qFormat/>
    <w:uiPriority w:val="0"/>
    <w:pPr>
      <w:spacing w:before="240" w:after="240"/>
      <w:ind w:leftChars="0"/>
    </w:pPr>
    <w:rPr>
      <w:rFonts w:eastAsia="黑体"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2018-09-13T00:26:00Z</dcterms:created>
  <dc:creator>Irene</dc:creator>
  <cp:lastModifiedBy>柴林燕</cp:lastModifiedBy>
  <dcterms:modified xsi:type="dcterms:W3CDTF">2018-11-27T07:55:29Z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